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  <w:b/>
          <w:bCs/>
        </w:rPr>
        <w:t>Act</w:t>
      </w:r>
      <w:r>
        <w:rPr>
          <w:rFonts w:ascii="Times New Roman" w:hAnsi="Times New Roman" w:cs="Times New Roman" w:eastAsia="Times New Roman"/>
          <w:sz w:val="41"/>
          <w:szCs w:val="41"/>
          <w:spacing w:val="-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  <w:b/>
          <w:bCs/>
        </w:rPr>
        <w:t>vit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  <w:b/>
          <w:bCs/>
        </w:rPr>
        <w:t>15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54" w:lineRule="exact"/>
        <w:ind w:left="110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/>
        <w:pict>
          <v:group style="position:absolute;margin-left:96.828003pt;margin-top:64.165039pt;width:352.92pt;height:136.2pt;mso-position-horizontal-relative:page;mso-position-vertical-relative:paragraph;z-index:-376" coordorigin="1937,1283" coordsize="7058,2724">
            <v:group style="position:absolute;left:1941;top:1288;width:7049;height:2" coordorigin="1941,1288" coordsize="7049,2">
              <v:shape style="position:absolute;left:1941;top:1288;width:7049;height:2" coordorigin="1941,1288" coordsize="7049,0" path="m1941,1288l8990,1288e" filled="f" stroked="t" strokeweight=".48pt" strokecolor="#000000">
                <v:path arrowok="t"/>
              </v:shape>
            </v:group>
            <v:group style="position:absolute;left:1946;top:1291;width:2;height:2710" coordorigin="1946,1291" coordsize="2,2710">
              <v:shape style="position:absolute;left:1946;top:1291;width:2;height:2710" coordorigin="1946,1291" coordsize="0,2710" path="m1946,4000l1946,1291e" filled="f" stroked="t" strokeweight=".48pt" strokecolor="#000000">
                <v:path arrowok="t"/>
              </v:shape>
            </v:group>
            <v:group style="position:absolute;left:8985;top:1291;width:2;height:2710" coordorigin="8985,1291" coordsize="2,2710">
              <v:shape style="position:absolute;left:8985;top:1291;width:2;height:2710" coordorigin="8985,1291" coordsize="0,2710" path="m8985,4000l8985,1291e" filled="f" stroked="t" strokeweight=".48pt" strokecolor="#000000">
                <v:path arrowok="t"/>
              </v:shape>
            </v:group>
            <v:group style="position:absolute;left:1941;top:4003;width:7049;height:2" coordorigin="1941,4003" coordsize="7049,2">
              <v:shape style="position:absolute;left:1941;top:4003;width:7049;height:2" coordorigin="1941,4003" coordsize="7049,0" path="m1941,4003l8990,4003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  <w:position w:val="-1"/>
        </w:rPr>
        <w:t>Ice</w:t>
      </w:r>
      <w:r>
        <w:rPr>
          <w:rFonts w:ascii="Times New Roman" w:hAnsi="Times New Roman" w:cs="Times New Roman" w:eastAsia="Times New Roman"/>
          <w:sz w:val="49"/>
          <w:szCs w:val="49"/>
          <w:spacing w:val="9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-9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  <w:position w:val="-1"/>
        </w:rPr>
        <w:t>oads</w:t>
      </w:r>
      <w:r>
        <w:rPr>
          <w:rFonts w:ascii="Times New Roman" w:hAnsi="Times New Roman" w:cs="Times New Roman" w:eastAsia="Times New Roman"/>
          <w:sz w:val="49"/>
          <w:szCs w:val="49"/>
          <w:spacing w:val="2"/>
          <w:w w:val="100"/>
          <w:b/>
          <w:bCs/>
          <w:position w:val="-1"/>
        </w:rPr>
        <w:t>—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  <w:i/>
          <w:position w:val="-1"/>
        </w:rPr>
        <w:t>Steiner</w:t>
      </w:r>
      <w:r>
        <w:rPr>
          <w:rFonts w:ascii="Times New Roman" w:hAnsi="Times New Roman" w:cs="Times New Roman" w:eastAsia="Times New Roman"/>
          <w:sz w:val="49"/>
          <w:szCs w:val="49"/>
          <w:spacing w:val="32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  <w:i/>
          <w:position w:val="-1"/>
        </w:rPr>
        <w:t>trees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76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iddl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2846" w:right="1600" w:firstLine="-17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ilitie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easurin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pieces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2846" w:right="1597" w:firstLine="-58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require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outsid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grass.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2847" w:right="1597" w:firstLine="-13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23" w:lineRule="auto"/>
        <w:ind w:left="658" w:right="67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patia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visualization.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etri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reasoning.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0" w:lineRule="auto"/>
        <w:ind w:left="658" w:right="509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procedure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mmary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6" w:lineRule="auto"/>
        <w:ind w:left="658" w:right="8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ingl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nsignif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ariatio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specif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udd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udd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equ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cartographer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puzzl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ouris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0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“Computer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Unplugged”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98"/>
          <w:w w:val="156"/>
          <w:i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itten,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ellow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  <w:cols w:num="2" w:equalWidth="0">
            <w:col w:w="1965" w:space="5645"/>
            <w:col w:w="1710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9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8.598253pt;height:60.84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48" w:right="6427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echnical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erms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9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paths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8" w:right="719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Materials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48" w:right="55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1093" w:right="6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(ten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althoug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piece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46" w:lineRule="auto"/>
        <w:ind w:left="1093" w:right="49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elastic,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easure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09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8" w:right="699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548" w:right="6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ouris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country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oppo-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goes)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uilding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constraints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highway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6" w:lineRule="auto"/>
        <w:ind w:left="548" w:right="68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viousl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straigh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stretches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increas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unnecessaril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straight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intersection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portant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anothe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548" w:right="68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acceptabl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possibilit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cente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triangl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1c).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easur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cleared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indee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intersectio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aticia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Jacob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(1796–1863)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52"/>
          <w:pgMar w:header="896" w:footer="1880" w:top="1160" w:bottom="2060" w:left="1720" w:right="1540"/>
          <w:headerReference w:type="even" r:id="rId5"/>
          <w:headerReference w:type="odd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3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2.494692pt;height:240.037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0" w:after="0" w:line="240" w:lineRule="auto"/>
        <w:ind w:left="13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still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10" w:right="84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ctitious,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658" w:right="844" w:firstLine="-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escrib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onstrat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road-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uilding.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8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illustrate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65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outsid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65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658" w:right="842" w:firstLine="-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elastic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easuring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recordin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required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eters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85" w:lineRule="auto"/>
        <w:ind w:left="658" w:right="818" w:firstLine="-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64.548004pt;margin-top:8.000126pt;width:5.52pt;height:.1pt;mso-position-horizontal-relative:page;mso-position-vertical-relative:paragraph;z-index:-375" coordorigin="7291,160" coordsize="110,2">
            <v:shape style="position:absolute;left:7291;top:160;width:110;height:2" coordorigin="7291,160" coordsize="110,0" path="m7291,160l7401,16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cente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50"/>
          <w:i/>
          <w:position w:val="18"/>
        </w:rPr>
        <w:t>√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19"/>
          <w:position w:val="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eters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.)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uggest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6" w:after="0" w:line="257" w:lineRule="auto"/>
        <w:ind w:left="658" w:right="8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(Indee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65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224.028pt;margin-top:1.075754pt;width:5.52pt;height:.1pt;mso-position-horizontal-relative:page;mso-position-vertical-relative:paragraph;z-index:-374" coordorigin="4481,22" coordsize="110,2">
            <v:shape style="position:absolute;left:4481;top:22;width:110;height:2" coordorigin="4481,22" coordsize="110,0" path="m4481,22l4591,22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34"/>
          <w:i/>
          <w:position w:val="18"/>
        </w:rPr>
        <w:t>√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34"/>
          <w:position w:val="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34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eters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658" w:right="869" w:firstLine="-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antage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896" w:footer="1880" w:top="1160" w:bottom="2060" w:left="1200" w:right="1720"/>
          <w:pgSz w:w="12240" w:h="15840"/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6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9.586708pt;height:258.660000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40" w:lineRule="auto"/>
        <w:ind w:left="92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rectangle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93" w:right="69" w:firstLine="-27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iscus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possibilitie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4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riatio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exte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io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93" w:right="68" w:firstLine="-27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interestin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origina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earl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rectangl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93" w:right="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269.14801pt;margin-top:1.075740pt;width:5.52pt;height:.1pt;mso-position-horizontal-relative:page;mso-position-vertical-relative:paragraph;z-index:-373" coordorigin="5383,22" coordsize="110,2">
            <v:shape style="position:absolute;left:5383;top:22;width:110;height:2" coordorigin="5383,22" coordsize="110,0" path="m5383,22l5493,22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458.028015pt;margin-top:1.075740pt;width:5.52pt;height:.1pt;mso-position-horizontal-relative:page;mso-position-vertical-relative:paragraph;z-index:-372" coordorigin="9161,22" coordsize="110,2">
            <v:shape style="position:absolute;left:9161;top:22;width:110;height:2" coordorigin="9161,22" coordsize="110,0" path="m9161,22l9271,22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50"/>
          <w:i/>
          <w:position w:val="18"/>
        </w:rPr>
        <w:t>√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19"/>
          <w:position w:val="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eter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3c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26"/>
          <w:position w:val="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26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"/>
          <w:w w:val="126"/>
          <w:i/>
          <w:position w:val="18"/>
        </w:rPr>
        <w:t>√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26"/>
          <w:position w:val="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26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eters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6" w:lineRule="auto"/>
        <w:ind w:left="1093" w:right="6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one-poin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rectangle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stretche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rectangl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stretc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diagonal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increas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93" w:right="68" w:firstLine="-27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layout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162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eithe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copie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riting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transparen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ila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896" w:footer="1880" w:top="1160" w:bottom="2080" w:left="1720" w:right="1540"/>
          <w:pgSz w:w="12240" w:h="15840"/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6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69.289981pt;height:116.64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0" w:after="0" w:line="240" w:lineRule="auto"/>
        <w:ind w:left="1850" w:right="262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78.880005pt;margin-top:1.2253pt;width:167.580036pt;height:87.78pt;mso-position-horizontal-relative:page;mso-position-vertical-relative:paragraph;z-index:-371" type="#_x0000_t75">
            <v:imagedata r:id="rId13" o:title=""/>
          </v:shape>
        </w:pict>
      </w:r>
      <w:r>
        <w:rPr/>
        <w:pict>
          <v:shape style="width:169.260099pt;height:89.88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76" w:right="225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658" w:right="84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illustrate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kind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hard—ther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choice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658" w:right="8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two-run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three-run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quite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two-run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togethe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rungs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xtensio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three-run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shap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depend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6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8.182382pt;height:78.39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0" w:after="0" w:line="240" w:lineRule="auto"/>
        <w:ind w:left="26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896" w:footer="1880" w:top="1160" w:bottom="2060" w:left="1200" w:right="1720"/>
          <w:pgSz w:w="12240" w:h="15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6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880008pt;height:391.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13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896" w:footer="1880" w:top="1160" w:bottom="2060" w:left="1720" w:right="1540"/>
          <w:pgSz w:w="12240" w:h="15840"/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2.149961pt;height:141.450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94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ubbles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5" w:lineRule="auto"/>
        <w:ind w:left="658" w:right="84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two-run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ladder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togethe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repetitio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three-run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rigorousl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58" w:right="844" w:firstLine="-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interestin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construc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soap-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ubbl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rigi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transparen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plasti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insertin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represen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spanned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beautifu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658" w:right="8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nfortunatel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necessaril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necessaril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globa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looking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ithdr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liqui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occasion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anothe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0" w:right="6724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t?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10" w:right="84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“trees”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ycles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branche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(nor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ally)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rejoi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togethe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origina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udd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learne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xcep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10" w:right="845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interestin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spanning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14)—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greed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repeatedl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closes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-unconnecte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points—ther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896" w:footer="1880" w:top="1160" w:bottom="2060" w:left="1200" w:right="1720"/>
          <w:pgSz w:w="12240" w:h="15840"/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6" w:lineRule="auto"/>
        <w:ind w:left="548" w:right="6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harde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decid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rathe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surprisingl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locatio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decidin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oughl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ne-tunin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548" w:right="65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urprisingl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uck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telephon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usiness.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corporat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custo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operat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telephon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telephon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bille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calculate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basi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actuall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basi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reasonin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custo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shouldn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telephon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round-abou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riginall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calculate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custo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airline,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ajo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hubs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ediat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lengt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telephon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telephon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xchang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lthough,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typica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gurations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548" w:right="69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tackle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precedin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cartographer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puzzl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touris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surprise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increases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trying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possibilitie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xponentially-gr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search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thousand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xponentia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searc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as-yet-undisc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turne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grap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coloring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inatin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sets—an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6" w:lineRule="auto"/>
        <w:ind w:left="548" w:right="67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xplaine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“non-deter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inisti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refer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turne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crucia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s—in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2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great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ysterie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science.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548" w:right="68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xist—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—ar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“tractable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calle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“intractable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togethe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increas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practice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includ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cartographer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puzzle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touris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tractabl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scientist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pessi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isti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polyno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ial-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garde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inherentl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intractable.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896" w:footer="1880" w:top="1160" w:bottom="2080" w:left="1720" w:right="1540"/>
          <w:pgSz w:w="12240" w:h="15840"/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3.537923pt;height:100.12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896" w:footer="1880" w:top="1160" w:bottom="2060" w:left="1200" w:right="1720"/>
          <w:pgSz w:w="12240" w:h="15840"/>
        </w:sectPr>
      </w:pPr>
      <w:rPr/>
    </w:p>
    <w:p>
      <w:pPr>
        <w:spacing w:before="59" w:after="0" w:line="240" w:lineRule="auto"/>
        <w:ind w:left="1058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83.320007pt;margin-top:-96.79673pt;width:140.009377pt;height:91.065pt;mso-position-horizontal-relative:page;mso-position-vertical-relative:paragraph;z-index:-370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26" w:lineRule="exact"/>
        <w:ind w:left="105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dum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cien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  <w:cols w:num="2" w:equalWidth="0">
            <w:col w:w="4064" w:space="402"/>
            <w:col w:w="4854"/>
          </w:cols>
        </w:sectPr>
      </w:pPr>
      <w:rPr/>
    </w:p>
    <w:p>
      <w:pPr>
        <w:spacing w:before="62" w:after="0" w:line="240" w:lineRule="auto"/>
        <w:ind w:left="273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4.066972pt;height:75.990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9" w:after="0" w:line="247" w:lineRule="auto"/>
        <w:ind w:left="2736" w:right="352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cien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2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possibilities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10" w:right="841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7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5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one?—a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surel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happene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airline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upo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networ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great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science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along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futur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upo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obscur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unfortunatel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positio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goricall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possible—tha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intractable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actually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thousand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peopl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researc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laboratorie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equ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aile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bonus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hook!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0" w:right="716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Fur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he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ding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6" w:lineRule="auto"/>
        <w:ind w:left="110" w:right="84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entertainin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videotap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entitle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R.L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istinguishe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ectur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discusse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ateria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inspire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video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Johnson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actability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10" w:right="847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recreations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colu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Scientifi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erican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1984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brief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descriptio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ubbles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interestin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280" w:left="1200" w:right="1720"/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6" w:lineRule="auto"/>
        <w:ind w:left="548" w:right="6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analo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gadget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solving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includin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spaghett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sorting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cradl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graph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light-and-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irror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telling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appea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sectio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analo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60"/>
          <w:pgMar w:footer="1880" w:header="896" w:top="1160" w:bottom="2080" w:left="1720" w:right="1540"/>
          <w:footerReference w:type="even" r:id="rId21"/>
          <w:pgSz w:w="12240" w:h="15840"/>
        </w:sectPr>
      </w:pPr>
      <w:rPr/>
    </w:p>
    <w:p>
      <w:pPr>
        <w:spacing w:before="97" w:after="0" w:line="240" w:lineRule="auto"/>
        <w:ind w:left="5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2.00002pt;height:526.2pt;mso-position-horizontal-relative:char;mso-position-vertical-relative:line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0" w:after="0" w:line="200" w:lineRule="exact"/>
        <w:ind w:left="1430" w:right="216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ruc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rill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sites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oad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896" w:footer="1880" w:top="1420" w:bottom="280" w:left="1200" w:right="1720"/>
          <w:headerReference w:type="odd" r:id="rId22"/>
          <w:footerReference w:type="odd" r:id="rId23"/>
          <w:pgSz w:w="12240" w:h="158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0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125.148003pt;margin-top:-59.426437pt;width:296.280pt;height:25.68pt;mso-position-horizontal-relative:page;mso-position-vertical-relative:paragraph;z-index:-369" coordorigin="2503,-1189" coordsize="5926,514">
            <v:group style="position:absolute;left:2508;top:-1184;width:5916;height:2" coordorigin="2508,-1184" coordsize="5916,2">
              <v:shape style="position:absolute;left:2508;top:-1184;width:5916;height:2" coordorigin="2508,-1184" coordsize="5916,0" path="m2508,-1184l8424,-1184e" filled="f" stroked="t" strokeweight=".48pt" strokecolor="#000000">
                <v:path arrowok="t"/>
              </v:shape>
            </v:group>
            <v:group style="position:absolute;left:2513;top:-1181;width:2;height:499" coordorigin="2513,-1181" coordsize="2,499">
              <v:shape style="position:absolute;left:2513;top:-1181;width:2;height:499" coordorigin="2513,-1181" coordsize="0,499" path="m2513,-682l2513,-1181e" filled="f" stroked="t" strokeweight=".48pt" strokecolor="#000000">
                <v:path arrowok="t"/>
              </v:shape>
            </v:group>
            <v:group style="position:absolute;left:8419;top:-1181;width:2;height:499" coordorigin="8419,-1181" coordsize="2,499">
              <v:shape style="position:absolute;left:8419;top:-1181;width:2;height:499" coordorigin="8419,-1181" coordsize="0,499" path="m8419,-682l8419,-1181e" filled="f" stroked="t" strokeweight=".48pt" strokecolor="#000000">
                <v:path arrowok="t"/>
              </v:shape>
            </v:group>
            <v:group style="position:absolute;left:2508;top:-680;width:5916;height:2" coordorigin="2508,-680" coordsize="5916,2">
              <v:shape style="position:absolute;left:2508;top:-680;width:5916;height:2" coordorigin="2508,-680" coordsize="5916,0" path="m2508,-680l8424,-680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“Computer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Unplugged”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98"/>
          <w:w w:val="156"/>
          <w:i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itten,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ellow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  <w:cols w:num="2" w:equalWidth="0">
            <w:col w:w="1965" w:space="5645"/>
            <w:col w:w="1710"/>
          </w:cols>
        </w:sectPr>
      </w:pPr>
      <w:rPr/>
    </w:p>
    <w:p>
      <w:pPr>
        <w:spacing w:before="96" w:after="0" w:line="240" w:lineRule="auto"/>
        <w:ind w:left="9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1.300056pt;height:539.355pt;mso-position-horizontal-relative:char;mso-position-vertical-relative:line" type="#_x0000_t75">
            <v:imagedata r:id="rId2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0" w:after="0" w:line="200" w:lineRule="exact"/>
        <w:ind w:left="1866" w:right="13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ruc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rill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sites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oad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1420" w:bottom="280" w:left="1720" w:right="1560"/>
          <w:headerReference w:type="even" r:id="rId25"/>
          <w:footerReference w:type="even" r:id="rId26"/>
          <w:pgSz w:w="12240" w:h="158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48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172.908005pt;margin-top:-59.426437pt;width:296.280pt;height:25.68pt;mso-position-horizontal-relative:page;mso-position-vertical-relative:paragraph;z-index:-368" coordorigin="3458,-1189" coordsize="5926,514">
            <v:group style="position:absolute;left:3463;top:-1184;width:5916;height:2" coordorigin="3463,-1184" coordsize="5916,2">
              <v:shape style="position:absolute;left:3463;top:-1184;width:5916;height:2" coordorigin="3463,-1184" coordsize="5916,0" path="m3463,-1184l9379,-1184e" filled="f" stroked="t" strokeweight=".48pt" strokecolor="#000000">
                <v:path arrowok="t"/>
              </v:shape>
            </v:group>
            <v:group style="position:absolute;left:3468;top:-1181;width:2;height:499" coordorigin="3468,-1181" coordsize="2,499">
              <v:shape style="position:absolute;left:3468;top:-1181;width:2;height:499" coordorigin="3468,-1181" coordsize="0,499" path="m3468,-682l3468,-1181e" filled="f" stroked="t" strokeweight=".48pt" strokecolor="#000000">
                <v:path arrowok="t"/>
              </v:shape>
            </v:group>
            <v:group style="position:absolute;left:9374;top:-1181;width:2;height:499" coordorigin="9374,-1181" coordsize="2,499">
              <v:shape style="position:absolute;left:9374;top:-1181;width:2;height:499" coordorigin="9374,-1181" coordsize="0,499" path="m9374,-682l9374,-1181e" filled="f" stroked="t" strokeweight=".48pt" strokecolor="#000000">
                <v:path arrowok="t"/>
              </v:shape>
            </v:group>
            <v:group style="position:absolute;left:3463;top:-680;width:5916;height:2" coordorigin="3463,-680" coordsize="5916,2">
              <v:shape style="position:absolute;left:3463;top:-680;width:5916;height:2" coordorigin="3463,-680" coordsize="5916,0" path="m3463,-680l9379,-680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“Computer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Unplugged”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0" w:lineRule="auto"/>
        <w:ind w:left="54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101"/>
          <w:w w:val="156"/>
          <w:i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itten,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ellow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type w:val="continuous"/>
      <w:pgSz w:w="12240" w:h="15840"/>
      <w:pgMar w:top="1480" w:bottom="280" w:left="1720" w:right="1560"/>
      <w:cols w:num="2" w:equalWidth="0">
        <w:col w:w="2400" w:space="5645"/>
        <w:col w:w="9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276886pt;margin-top:686.996704pt;width:43.377083pt;height:12.91316pt;mso-position-horizontal-relative:page;mso-position-vertical-relative:page;z-index:-372" type="#_x0000_t202" filled="f" stroked="f">
          <v:textbox inset="0,0,0,0">
            <w:txbxContent>
              <w:p>
                <w:pPr>
                  <w:spacing w:before="0" w:after="0" w:line="243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6"/>
                    <w:w w:val="100"/>
                    <w:i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ag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518188pt;margin-top:687.000427pt;width:43.254212pt;height:12.910114pt;mso-position-horizontal-relative:page;mso-position-vertical-relative:page;z-index:-371" type="#_x0000_t202" filled="f" stroked="f">
          <v:textbox inset="0,0,0,0">
            <w:txbxContent>
              <w:p>
                <w:pPr>
                  <w:spacing w:before="0" w:after="0" w:line="243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6"/>
                    <w:w w:val="100"/>
                    <w:i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ag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6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276886pt;margin-top:686.996704pt;width:43.374211pt;height:12.909pt;mso-position-horizontal-relative:page;mso-position-vertical-relative:page;z-index:-370" type="#_x0000_t202" filled="f" stroked="f">
          <v:textbox inset="0,0,0,0">
            <w:txbxContent>
              <w:p>
                <w:pPr>
                  <w:spacing w:before="0" w:after="0" w:line="243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6"/>
                    <w:w w:val="100"/>
                    <w:i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ag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13.388pt;margin-top:57.792pt;width:415.44pt;height:.1pt;mso-position-horizontal-relative:page;mso-position-vertical-relative:page;z-index:-376" coordorigin="2268,1156" coordsize="8309,2">
          <v:shape style="position:absolute;left:2268;top:1156;width:8309;height:2" coordorigin="2268,1156" coordsize="8309,0" path="m2268,1156l10577,1156e" filled="f" stroked="t" strokeweight=".4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400002pt;margin-top:43.801815pt;width:219.802553pt;height:12.909pt;mso-position-horizontal-relative:page;mso-position-vertical-relative:page;z-index:-375" type="#_x0000_t202" filled="f" stroked="f">
          <v:textbox inset="0,0,0,0">
            <w:txbxContent>
              <w:p>
                <w:pPr>
                  <w:spacing w:before="0" w:after="0" w:line="243" w:lineRule="exact"/>
                  <w:ind w:left="20" w:right="-53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9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CT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9"/>
                    <w:w w:val="9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6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ADS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99"/>
                    <w:i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99"/>
                    <w:i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  <w:i/>
                  </w:rPr>
                  <w:t>NE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8"/>
                    <w:w w:val="99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TREES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5.508003pt;margin-top:57.792pt;width:415.44pt;height:.1pt;mso-position-horizontal-relative:page;mso-position-vertical-relative:page;z-index:-374" coordorigin="1310,1156" coordsize="8309,2">
          <v:shape style="position:absolute;left:1310;top:1156;width:8309;height:2" coordorigin="1310,1156" coordsize="8309,0" path="m1310,1156l9619,1156e" filled="f" stroked="t" strokeweight=".4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519997pt;margin-top:43.801815pt;width:219.922552pt;height:12.909pt;mso-position-horizontal-relative:page;mso-position-vertical-relative:page;z-index:-373" type="#_x0000_t202" filled="f" stroked="f">
          <v:textbox inset="0,0,0,0">
            <w:txbxContent>
              <w:p>
                <w:pPr>
                  <w:spacing w:before="0" w:after="0" w:line="243" w:lineRule="exact"/>
                  <w:ind w:left="20" w:right="-53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9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CT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9"/>
                    <w:w w:val="9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6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ADS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99"/>
                    <w:i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99"/>
                    <w:i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  <w:i/>
                  </w:rPr>
                  <w:t>NE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6"/>
                    <w:w w:val="99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TREES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footer" Target="footer3.xml"/><Relationship Id="rId22" Type="http://schemas.openxmlformats.org/officeDocument/2006/relationships/header" Target="header3.xml"/><Relationship Id="rId23" Type="http://schemas.openxmlformats.org/officeDocument/2006/relationships/footer" Target="footer4.xml"/><Relationship Id="rId24" Type="http://schemas.openxmlformats.org/officeDocument/2006/relationships/image" Target="media/image13.png"/><Relationship Id="rId25" Type="http://schemas.openxmlformats.org/officeDocument/2006/relationships/header" Target="header4.xml"/><Relationship Id="rId26" Type="http://schemas.openxmlformats.org/officeDocument/2006/relationships/footer" Target="footer5.xml"/><Relationship Id="rId27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ja.dvi</dc:title>
  <dcterms:created xsi:type="dcterms:W3CDTF">2013-07-25T14:31:26Z</dcterms:created>
  <dcterms:modified xsi:type="dcterms:W3CDTF">2013-07-25T14:31:26Z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2007-04-10T00:00:00Z</vt:filetime>
  </property>
  <property fmtid="{D5CDD505-2E9C-101B-9397-08002B2CF9AE}" pid="3" name="LastSaved">
    <vt:filetime>2013-07-25T00:00:00Z</vt:filetime>
  </property>
</Properties>
</file>